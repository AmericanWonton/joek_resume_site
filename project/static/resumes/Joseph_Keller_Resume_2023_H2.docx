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661"/>
      </w:tblGrid>
      <w:tr w:rsidR="002C2CDD" w:rsidRPr="00906BEE" w:rsidTr="006D7C97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9325D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A812EFE8C49D1BB2F1F9AA19603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F1662" w:rsidP="003F1662">
            <w:r>
              <w:t>To provide the best project with my skillset and deliver options the best project my team has to offer.</w:t>
            </w:r>
          </w:p>
          <w:p w:rsidR="002C2CDD" w:rsidRPr="00906BEE" w:rsidRDefault="009325D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Database Expertise-MongoDB, MSSQL, Oracle SQL</w:t>
            </w:r>
            <w:r w:rsidR="006D7C97">
              <w:t>, Hive/Impala</w:t>
            </w:r>
            <w:r w:rsidR="002657B5">
              <w:t>.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Fluent in: </w:t>
            </w:r>
            <w:r w:rsidR="00AC7163">
              <w:t>Golang</w:t>
            </w:r>
            <w:r>
              <w:t xml:space="preserve">, </w:t>
            </w:r>
            <w:r w:rsidR="00AC7163">
              <w:t>Shell-Scripting,</w:t>
            </w:r>
            <w:r w:rsidR="002657B5">
              <w:t xml:space="preserve"> Py-Spark,</w:t>
            </w:r>
            <w:r w:rsidR="00AC7163">
              <w:t xml:space="preserve"> HTML-CSS, and Javascript</w:t>
            </w:r>
          </w:p>
          <w:p w:rsidR="00581886" w:rsidRDefault="006E69B8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Back-End Management: </w:t>
            </w:r>
            <w:r w:rsidR="002657B5">
              <w:t xml:space="preserve">TIDAL, </w:t>
            </w:r>
            <w:r>
              <w:t xml:space="preserve">Grafana, Kibana, Dynatrace </w:t>
            </w:r>
            <w:r w:rsidR="00B050E8">
              <w:t>Production</w:t>
            </w:r>
          </w:p>
          <w:p w:rsidR="004774EC" w:rsidRDefault="006E69B8" w:rsidP="006E69B8">
            <w:pPr>
              <w:pStyle w:val="ListParagraph"/>
              <w:numPr>
                <w:ilvl w:val="0"/>
                <w:numId w:val="11"/>
              </w:numPr>
            </w:pPr>
            <w:r>
              <w:t>Deploying/</w:t>
            </w:r>
          </w:p>
          <w:p w:rsidR="003F1662" w:rsidRDefault="004774EC" w:rsidP="004774EC">
            <w:pPr>
              <w:ind w:left="360"/>
            </w:pPr>
            <w:r>
              <w:t>Maintaining</w:t>
            </w:r>
            <w:r w:rsidR="003F1662">
              <w:t xml:space="preserve"> cloud infrastructures</w:t>
            </w:r>
            <w:r w:rsidR="00B050E8">
              <w:t>, (</w:t>
            </w:r>
            <w:r w:rsidR="003F1662">
              <w:t>mainly AWS</w:t>
            </w:r>
            <w:r w:rsidR="00B050E8">
              <w:t xml:space="preserve"> and EKS, </w:t>
            </w:r>
            <w:r w:rsidR="00AC7163">
              <w:t>Kubernetes</w:t>
            </w:r>
            <w:r w:rsidR="003F1662">
              <w:t>)</w:t>
            </w:r>
            <w:r w:rsidR="00B050E8">
              <w:t>, and JBOSS</w:t>
            </w:r>
            <w:r w:rsidR="006D7C97">
              <w:t xml:space="preserve"> w/Docker </w:t>
            </w:r>
            <w:r w:rsidR="00E94C88">
              <w:t>containers</w:t>
            </w:r>
            <w:r w:rsidR="003F1662">
              <w:t>.</w:t>
            </w:r>
          </w:p>
          <w:p w:rsidR="00B050E8" w:rsidRPr="00906BEE" w:rsidRDefault="00B050E8" w:rsidP="006E69B8">
            <w:pPr>
              <w:pStyle w:val="ListParagraph"/>
              <w:numPr>
                <w:ilvl w:val="0"/>
                <w:numId w:val="11"/>
              </w:numPr>
            </w:pPr>
            <w:r>
              <w:t>Linux/Windows Server setup/maintenance</w:t>
            </w:r>
          </w:p>
        </w:tc>
        <w:tc>
          <w:tcPr>
            <w:tcW w:w="666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61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9325D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9325DF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Software Development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090E">
                        <w:t>josephkeller.me</w:t>
                      </w:r>
                      <w:r w:rsidR="00581886">
                        <w:br/>
                        <w:t>https://github.com/AmericanWonton</w:t>
                      </w:r>
                    </w:sdtContent>
                  </w:sdt>
                </w:p>
              </w:tc>
            </w:tr>
          </w:tbl>
          <w:p w:rsidR="002C2CDD" w:rsidRPr="00906BEE" w:rsidRDefault="009325D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6D7C97" w:rsidRPr="00906BEE" w:rsidRDefault="006D7C97" w:rsidP="006D7C97">
            <w:pPr>
              <w:pStyle w:val="Heading4"/>
            </w:pPr>
            <w:r>
              <w:t>BIG DATA DEVELOPER/ANALYST</w:t>
            </w:r>
            <w:r w:rsidRPr="00906BEE">
              <w:t xml:space="preserve">• </w:t>
            </w:r>
            <w:r>
              <w:t>CHARTER COMMUNICATIONS</w:t>
            </w:r>
            <w:r w:rsidRPr="00906BEE">
              <w:t xml:space="preserve">• </w:t>
            </w:r>
            <w:r>
              <w:t>01/10/2022</w:t>
            </w:r>
            <w:r w:rsidRPr="00906BEE">
              <w:t xml:space="preserve"> – </w:t>
            </w:r>
            <w:r>
              <w:t>PRESENT</w:t>
            </w:r>
          </w:p>
          <w:p w:rsidR="00B050E8" w:rsidRPr="00906BEE" w:rsidRDefault="006D7C97" w:rsidP="006D7C97">
            <w:r>
              <w:t>Developed pipeline scripts in Py-Spark/bash scripting to ingest Big Data from various upstream networks</w:t>
            </w:r>
            <w:r w:rsidR="00A74F8E">
              <w:t>, (</w:t>
            </w:r>
            <w:r>
              <w:t xml:space="preserve">MongoDB, </w:t>
            </w:r>
            <w:r w:rsidR="00A74F8E">
              <w:t>Oracle, and</w:t>
            </w:r>
            <w:r w:rsidR="008A2C02">
              <w:t xml:space="preserve"> others</w:t>
            </w:r>
            <w:r>
              <w:t>). Investigated and deployed fixes on Hive Big Data tables to maintain data integrity for downstream stakeholders.</w:t>
            </w:r>
            <w:r>
              <w:br/>
            </w:r>
            <w:r>
              <w:br/>
            </w:r>
            <w:r w:rsidR="004774EC" w:rsidRPr="006D7C97">
              <w:rPr>
                <w:b/>
              </w:rPr>
              <w:t>Full Stack Software Web Developer</w:t>
            </w:r>
            <w:r w:rsidR="00B050E8" w:rsidRPr="006D7C97">
              <w:rPr>
                <w:b/>
              </w:rPr>
              <w:t xml:space="preserve">• </w:t>
            </w:r>
            <w:r w:rsidR="00477353">
              <w:rPr>
                <w:b/>
              </w:rPr>
              <w:t>Engage Software</w:t>
            </w:r>
            <w:r w:rsidR="00B050E8" w:rsidRPr="006D7C97">
              <w:rPr>
                <w:b/>
              </w:rPr>
              <w:t xml:space="preserve">• </w:t>
            </w:r>
            <w:r w:rsidR="004774EC" w:rsidRPr="006D7C97">
              <w:rPr>
                <w:b/>
              </w:rPr>
              <w:t>08/01/2021</w:t>
            </w:r>
            <w:r w:rsidR="00B050E8" w:rsidRPr="006D7C97">
              <w:rPr>
                <w:b/>
              </w:rPr>
              <w:t xml:space="preserve"> – </w:t>
            </w:r>
            <w:r w:rsidR="000A220E">
              <w:rPr>
                <w:b/>
              </w:rPr>
              <w:t>11/25/2021</w:t>
            </w:r>
          </w:p>
          <w:p w:rsidR="00B050E8" w:rsidRDefault="004774EC" w:rsidP="00B050E8">
            <w:r>
              <w:t>Hired for Contract Work during busy holiday season. Developed and tested code within a Content Delivery Service, (DNN, within the .NET framework). Worked with business team members to deliver product features to existing websites managed by customers.</w:t>
            </w:r>
          </w:p>
          <w:p w:rsidR="002C2CDD" w:rsidRDefault="00AC7163" w:rsidP="007569C1">
            <w:pPr>
              <w:pStyle w:val="Heading4"/>
            </w:pPr>
            <w:r>
              <w:t>Cloud</w:t>
            </w:r>
            <w:r w:rsidR="00AE26EC">
              <w:t xml:space="preserve"> Developer</w:t>
            </w:r>
            <w:r w:rsidR="002C2CDD" w:rsidRPr="00906BEE">
              <w:t xml:space="preserve"> • </w:t>
            </w:r>
            <w:r>
              <w:t>AT&amp;T</w:t>
            </w:r>
            <w:r w:rsidR="002C2CDD" w:rsidRPr="00906BEE">
              <w:t xml:space="preserve"> • </w:t>
            </w:r>
            <w:r w:rsidR="004774EC">
              <w:t>02/06/2021 – 05/30/2021</w:t>
            </w:r>
          </w:p>
          <w:p w:rsidR="004774EC" w:rsidRDefault="00AC7163" w:rsidP="00AE26EC">
            <w:r>
              <w:t xml:space="preserve">Worked </w:t>
            </w:r>
            <w:r w:rsidR="004774EC">
              <w:t>with CI</w:t>
            </w:r>
            <w:r>
              <w:t xml:space="preserve">-CD/SRE teams to help develop code pipelines and develop a Network Cloud for AT&amp;T. Delivered test-suites and pipelines utilizing Jenkins/Groovy deployed to Kubernetes cloud </w:t>
            </w:r>
            <w:r w:rsidR="00B050E8">
              <w:t>environments</w:t>
            </w:r>
            <w:r>
              <w:t>.</w:t>
            </w:r>
          </w:p>
          <w:p w:rsidR="004774EC" w:rsidRPr="00906BEE" w:rsidRDefault="004774EC" w:rsidP="004774EC">
            <w:pPr>
              <w:pStyle w:val="Heading4"/>
            </w:pPr>
            <w:r>
              <w:t>Software Support Engineer</w:t>
            </w:r>
            <w:r w:rsidRPr="00906BEE">
              <w:t xml:space="preserve"> • </w:t>
            </w:r>
            <w:r>
              <w:t>Centene</w:t>
            </w:r>
            <w:r w:rsidRPr="00906BEE">
              <w:t xml:space="preserve"> • </w:t>
            </w:r>
            <w:r>
              <w:t>02/02/19</w:t>
            </w:r>
            <w:r w:rsidRPr="00906BEE">
              <w:t xml:space="preserve"> – </w:t>
            </w:r>
            <w:r>
              <w:t>02/03/2021</w:t>
            </w:r>
            <w:bookmarkStart w:id="0" w:name="_GoBack"/>
            <w:bookmarkEnd w:id="0"/>
          </w:p>
          <w:p w:rsidR="004774EC" w:rsidRPr="00906BEE" w:rsidRDefault="004774EC" w:rsidP="004774EC">
            <w:r>
              <w:t>Researched with Developers, Scrum Teams, and SRE members to troubleshoot application issues and develop monitoring tools. Managed/monitored server environments in JBOSS and restarted servers with Jenkins tools we helped develop/test. Worked ServiceNow tickets related to mismatched data, Active Directory issues, server downtime, and more application issues.</w:t>
            </w:r>
          </w:p>
          <w:p w:rsidR="002C2CDD" w:rsidRPr="00906BEE" w:rsidRDefault="00AE26EC" w:rsidP="007569C1">
            <w:pPr>
              <w:pStyle w:val="Heading3"/>
            </w:pPr>
            <w:r>
              <w:lastRenderedPageBreak/>
              <w:t>Current Projects</w:t>
            </w:r>
          </w:p>
          <w:p w:rsidR="002C2CDD" w:rsidRPr="00906BEE" w:rsidRDefault="00B050E8" w:rsidP="007569C1">
            <w:pPr>
              <w:pStyle w:val="Heading4"/>
            </w:pPr>
            <w:r>
              <w:t xml:space="preserve">LearnR </w:t>
            </w:r>
            <w:r w:rsidR="00AC7163">
              <w:t>(Alpha-development)</w:t>
            </w:r>
            <w:r w:rsidR="002C2CDD" w:rsidRPr="00906BEE">
              <w:t xml:space="preserve"> • </w:t>
            </w:r>
            <w:r w:rsidR="00AC7163">
              <w:t>11/15</w:t>
            </w:r>
            <w:r w:rsidR="003F1662">
              <w:t>/20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2C2CDD" w:rsidRPr="00906BEE" w:rsidRDefault="003F1662" w:rsidP="007569C1">
            <w:r>
              <w:t xml:space="preserve">A </w:t>
            </w:r>
            <w:r w:rsidR="00AC7163">
              <w:t>project made with Kubernetes deployed Microservices in AWS. Utilizes text message APIs as a pla</w:t>
            </w:r>
            <w:r w:rsidR="004774EC">
              <w:t>tform for charity organizations</w:t>
            </w:r>
            <w:r w:rsidR="006D7C97">
              <w:t>.\</w:t>
            </w:r>
          </w:p>
          <w:p w:rsidR="00741125" w:rsidRPr="00906BEE" w:rsidRDefault="00741125" w:rsidP="00B050E8"/>
        </w:tc>
      </w:tr>
    </w:tbl>
    <w:p w:rsidR="00B244A7" w:rsidRDefault="00B244A7" w:rsidP="00B244A7">
      <w:pPr>
        <w:pStyle w:val="EndOfDocument"/>
        <w:ind w:left="0"/>
      </w:pPr>
    </w:p>
    <w:p w:rsidR="00B244A7" w:rsidRPr="00B244A7" w:rsidRDefault="00B244A7" w:rsidP="00B244A7"/>
    <w:p w:rsidR="00B244A7" w:rsidRPr="00B244A7" w:rsidRDefault="00B244A7" w:rsidP="00B244A7"/>
    <w:p w:rsidR="00B244A7" w:rsidRPr="00B244A7" w:rsidRDefault="00B244A7" w:rsidP="000D61EC">
      <w:pPr>
        <w:tabs>
          <w:tab w:val="left" w:pos="9732"/>
        </w:tabs>
      </w:pPr>
    </w:p>
    <w:p w:rsidR="00290AAA" w:rsidRPr="000D61EC" w:rsidRDefault="00290AAA" w:rsidP="00B244A7">
      <w:pPr>
        <w:tabs>
          <w:tab w:val="left" w:pos="8940"/>
        </w:tabs>
        <w:rPr>
          <w:sz w:val="2"/>
          <w:szCs w:val="2"/>
        </w:rPr>
      </w:pPr>
    </w:p>
    <w:sectPr w:rsidR="00290AAA" w:rsidRPr="000D61EC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DF" w:rsidRDefault="009325DF" w:rsidP="00713050">
      <w:pPr>
        <w:spacing w:line="240" w:lineRule="auto"/>
      </w:pPr>
      <w:r>
        <w:separator/>
      </w:r>
    </w:p>
  </w:endnote>
  <w:endnote w:type="continuationSeparator" w:id="0">
    <w:p w:rsidR="009325DF" w:rsidRDefault="009325D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0252EC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9325DF" w:rsidP="006E69B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252EC">
                <w:t>jbkeller0303@gmail.com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DF" w:rsidRDefault="009325DF" w:rsidP="00713050">
      <w:pPr>
        <w:spacing w:line="240" w:lineRule="auto"/>
      </w:pPr>
      <w:r>
        <w:separator/>
      </w:r>
    </w:p>
  </w:footnote>
  <w:footnote w:type="continuationSeparator" w:id="0">
    <w:p w:rsidR="009325DF" w:rsidRDefault="009325D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252EC"/>
    <w:rsid w:val="00091382"/>
    <w:rsid w:val="000A07DA"/>
    <w:rsid w:val="000A220E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F4583"/>
    <w:rsid w:val="00217980"/>
    <w:rsid w:val="002657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98B"/>
    <w:rsid w:val="00333CD3"/>
    <w:rsid w:val="00340365"/>
    <w:rsid w:val="00342B64"/>
    <w:rsid w:val="00364079"/>
    <w:rsid w:val="003C5528"/>
    <w:rsid w:val="003D03E5"/>
    <w:rsid w:val="003F1662"/>
    <w:rsid w:val="004077FB"/>
    <w:rsid w:val="004244FF"/>
    <w:rsid w:val="00424DD9"/>
    <w:rsid w:val="00440F24"/>
    <w:rsid w:val="0046104A"/>
    <w:rsid w:val="004717C5"/>
    <w:rsid w:val="00477353"/>
    <w:rsid w:val="004774EC"/>
    <w:rsid w:val="004A24CC"/>
    <w:rsid w:val="004A5CC4"/>
    <w:rsid w:val="004B0607"/>
    <w:rsid w:val="00523479"/>
    <w:rsid w:val="00543DB7"/>
    <w:rsid w:val="005729B0"/>
    <w:rsid w:val="00581886"/>
    <w:rsid w:val="00641630"/>
    <w:rsid w:val="00684488"/>
    <w:rsid w:val="006A3CE7"/>
    <w:rsid w:val="006A7746"/>
    <w:rsid w:val="006C4C50"/>
    <w:rsid w:val="006D76B1"/>
    <w:rsid w:val="006D7C97"/>
    <w:rsid w:val="006E69B8"/>
    <w:rsid w:val="00713050"/>
    <w:rsid w:val="00741125"/>
    <w:rsid w:val="00746F7F"/>
    <w:rsid w:val="007569C1"/>
    <w:rsid w:val="00763832"/>
    <w:rsid w:val="007D2696"/>
    <w:rsid w:val="007D2FD2"/>
    <w:rsid w:val="007E032B"/>
    <w:rsid w:val="00811117"/>
    <w:rsid w:val="00815638"/>
    <w:rsid w:val="0082005B"/>
    <w:rsid w:val="00823C54"/>
    <w:rsid w:val="00841146"/>
    <w:rsid w:val="0088504C"/>
    <w:rsid w:val="0089382B"/>
    <w:rsid w:val="008A1907"/>
    <w:rsid w:val="008A2C02"/>
    <w:rsid w:val="008C6BCA"/>
    <w:rsid w:val="008C7B50"/>
    <w:rsid w:val="008E4B30"/>
    <w:rsid w:val="00906BEE"/>
    <w:rsid w:val="009243E7"/>
    <w:rsid w:val="009325DF"/>
    <w:rsid w:val="00985D58"/>
    <w:rsid w:val="009B3C40"/>
    <w:rsid w:val="009C24C7"/>
    <w:rsid w:val="00A0090E"/>
    <w:rsid w:val="00A42540"/>
    <w:rsid w:val="00A50939"/>
    <w:rsid w:val="00A601F8"/>
    <w:rsid w:val="00A74F8E"/>
    <w:rsid w:val="00A83413"/>
    <w:rsid w:val="00A95CE3"/>
    <w:rsid w:val="00AA6A40"/>
    <w:rsid w:val="00AA75F6"/>
    <w:rsid w:val="00AC7163"/>
    <w:rsid w:val="00AD00FD"/>
    <w:rsid w:val="00AE26EC"/>
    <w:rsid w:val="00AF0A8E"/>
    <w:rsid w:val="00B050E8"/>
    <w:rsid w:val="00B244A7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7630"/>
    <w:rsid w:val="00E86C2B"/>
    <w:rsid w:val="00E94C88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ED2BBB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57EA812EFE8C49D1BB2F1F9AA196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645B-27D3-4BA1-9F80-922EC686D85C}"/>
      </w:docPartPr>
      <w:docPartBody>
        <w:p w:rsidR="00ED2BBB" w:rsidRDefault="00031455">
          <w:pPr>
            <w:pStyle w:val="57EA812EFE8C49D1BB2F1F9AA1960323"/>
          </w:pPr>
          <w:r w:rsidRPr="00906BEE">
            <w:t>Objective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ED2BBB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ED2BBB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ED2BBB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ED2BBB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ED2BBB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ED2BBB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ED2BBB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ED2BBB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ED2BBB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1A5099"/>
    <w:rsid w:val="0024453F"/>
    <w:rsid w:val="002C6C7C"/>
    <w:rsid w:val="00360598"/>
    <w:rsid w:val="00485831"/>
    <w:rsid w:val="00684D42"/>
    <w:rsid w:val="007E4867"/>
    <w:rsid w:val="00E044D2"/>
    <w:rsid w:val="00E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>jbkeller0303@gmail.com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C9124E-5E0D-4F19-8DE9-D95DE63F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Joe Keller</dc:creator>
  <cp:keywords/>
  <dc:description>josephkeller.me
https://github.com/AmericanWonton</dc:description>
  <cp:lastModifiedBy>Owner</cp:lastModifiedBy>
  <cp:revision>9</cp:revision>
  <cp:lastPrinted>2023-01-15T19:54:00Z</cp:lastPrinted>
  <dcterms:created xsi:type="dcterms:W3CDTF">2023-01-15T19:46:00Z</dcterms:created>
  <dcterms:modified xsi:type="dcterms:W3CDTF">2023-01-15T20:25:00Z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