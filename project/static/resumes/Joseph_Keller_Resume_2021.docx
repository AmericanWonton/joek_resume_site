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7E032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A812EFE8C49D1BB2F1F9AA19603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F1662" w:rsidP="003F1662">
            <w:r>
              <w:t>To provide the best project with my skillset and deliver options the best project my team has to offer.</w:t>
            </w:r>
          </w:p>
          <w:p w:rsidR="002C2CDD" w:rsidRPr="00906BEE" w:rsidRDefault="007E032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Database Expertise-MongoDB, MSSQL, Oracle SQL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Android Studio Development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Fluent in: Python, </w:t>
            </w:r>
            <w:r w:rsidR="000D61EC">
              <w:t>PowerShell</w:t>
            </w:r>
            <w:r w:rsidR="006E69B8">
              <w:t>, C++, Java</w:t>
            </w:r>
            <w:r>
              <w:t>, and Golang</w:t>
            </w:r>
          </w:p>
          <w:p w:rsidR="00581886" w:rsidRDefault="006E69B8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Back-End Management: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  <w:r>
              <w:t xml:space="preserve">, </w:t>
            </w:r>
            <w:proofErr w:type="spellStart"/>
            <w:r>
              <w:t>Dynatrace</w:t>
            </w:r>
            <w:proofErr w:type="spellEnd"/>
            <w:r>
              <w:t xml:space="preserve"> </w:t>
            </w:r>
            <w:proofErr w:type="spellStart"/>
            <w:r>
              <w:t>Produciton</w:t>
            </w:r>
            <w:proofErr w:type="spellEnd"/>
          </w:p>
          <w:p w:rsidR="003F1662" w:rsidRPr="00906BEE" w:rsidRDefault="006E69B8" w:rsidP="006E69B8">
            <w:pPr>
              <w:pStyle w:val="ListParagraph"/>
              <w:numPr>
                <w:ilvl w:val="0"/>
                <w:numId w:val="11"/>
              </w:numPr>
            </w:pPr>
            <w:r>
              <w:t>Deploying/</w:t>
            </w:r>
            <w:r w:rsidR="003F1662">
              <w:t>maintaining cloud infrastructures</w:t>
            </w:r>
            <w:proofErr w:type="gramStart"/>
            <w:r w:rsidR="003F1662">
              <w:t>,(</w:t>
            </w:r>
            <w:proofErr w:type="gramEnd"/>
            <w:r w:rsidR="003F1662">
              <w:t>mainly AWS).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7E032B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7E032B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Software Development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090E">
                        <w:t>josephkeller.me</w:t>
                      </w:r>
                      <w:r w:rsidR="00581886">
                        <w:br/>
                        <w:t>https://github.com/AmericanWonton</w:t>
                      </w:r>
                    </w:sdtContent>
                  </w:sdt>
                </w:p>
              </w:tc>
            </w:tr>
          </w:tbl>
          <w:p w:rsidR="002C2CDD" w:rsidRPr="00906BEE" w:rsidRDefault="007E032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581886" w:rsidP="007569C1">
            <w:pPr>
              <w:pStyle w:val="Heading4"/>
            </w:pPr>
            <w:r>
              <w:t>Software Production Developer</w:t>
            </w:r>
            <w:r w:rsidR="002C2CDD" w:rsidRPr="00906BEE">
              <w:t xml:space="preserve"> • </w:t>
            </w:r>
            <w:r w:rsidR="003F1662">
              <w:t>Centene</w:t>
            </w:r>
            <w:r w:rsidR="002C2CDD" w:rsidRPr="00906BEE">
              <w:t xml:space="preserve"> • </w:t>
            </w:r>
            <w:r>
              <w:t>5/02/19</w:t>
            </w:r>
            <w:r w:rsidR="00F47E97" w:rsidRPr="00906BEE">
              <w:t xml:space="preserve"> – </w:t>
            </w:r>
            <w:r>
              <w:t>Present</w:t>
            </w:r>
          </w:p>
          <w:p w:rsidR="002C2CDD" w:rsidRPr="00906BEE" w:rsidRDefault="00AE26EC" w:rsidP="007569C1">
            <w:r>
              <w:t xml:space="preserve">Researched with Developers, Scrum Teams, and SRE members to develop </w:t>
            </w:r>
            <w:r w:rsidR="000D61EC">
              <w:t>features</w:t>
            </w:r>
            <w:r>
              <w:t xml:space="preserve"> in mobile/web API’s, as well as alert SRE teams to p</w:t>
            </w:r>
            <w:r w:rsidR="006E69B8">
              <w:t xml:space="preserve">otential issues within various ETL processes, Load-Balanced servers, </w:t>
            </w:r>
            <w:r>
              <w:t>and TruCare Production environment.</w:t>
            </w:r>
          </w:p>
          <w:p w:rsidR="002C2CDD" w:rsidRDefault="006E69B8" w:rsidP="007569C1">
            <w:pPr>
              <w:pStyle w:val="Heading4"/>
            </w:pPr>
            <w:r>
              <w:t>Web</w:t>
            </w:r>
            <w:r w:rsidR="00AE26EC">
              <w:t xml:space="preserve"> Developer</w:t>
            </w:r>
            <w:r w:rsidR="002C2CDD" w:rsidRPr="00906BEE">
              <w:t xml:space="preserve"> • </w:t>
            </w:r>
            <w:r w:rsidR="00AE26EC">
              <w:t>Self</w:t>
            </w:r>
            <w:r w:rsidR="002C2CDD" w:rsidRPr="00906BEE">
              <w:t xml:space="preserve"> • </w:t>
            </w:r>
            <w:r>
              <w:t>2017</w:t>
            </w:r>
            <w:r w:rsidR="00F47E97" w:rsidRPr="00906BEE">
              <w:t xml:space="preserve"> – </w:t>
            </w:r>
            <w:r w:rsidR="00AE26EC">
              <w:t>Present</w:t>
            </w:r>
          </w:p>
          <w:p w:rsidR="00AE26EC" w:rsidRPr="00906BEE" w:rsidRDefault="006E69B8" w:rsidP="00AE26EC">
            <w:r>
              <w:t>Designed and launched websites/</w:t>
            </w:r>
            <w:bookmarkStart w:id="0" w:name="_GoBack"/>
            <w:bookmarkEnd w:id="0"/>
            <w:r>
              <w:t xml:space="preserve">projects with full-stack development patterns. Utilized the following for backend: Google Dev Console, AWS, Python, Java, and Golang. For Frontend: </w:t>
            </w:r>
            <w:proofErr w:type="spellStart"/>
            <w:r>
              <w:t>Javascript</w:t>
            </w:r>
            <w:proofErr w:type="spellEnd"/>
            <w:r>
              <w:t xml:space="preserve">, HTML, CSS, and </w:t>
            </w:r>
            <w:proofErr w:type="spellStart"/>
            <w:r>
              <w:t>Vue</w:t>
            </w:r>
            <w:proofErr w:type="spellEnd"/>
            <w:r>
              <w:t>.</w:t>
            </w:r>
          </w:p>
          <w:p w:rsidR="002C2CDD" w:rsidRPr="00906BEE" w:rsidRDefault="00AE26EC" w:rsidP="007569C1">
            <w:pPr>
              <w:pStyle w:val="Heading3"/>
            </w:pPr>
            <w:r>
              <w:t>Current Projects</w:t>
            </w:r>
          </w:p>
          <w:p w:rsidR="002C2CDD" w:rsidRPr="00906BEE" w:rsidRDefault="003F1662" w:rsidP="007569C1">
            <w:pPr>
              <w:pStyle w:val="Heading4"/>
            </w:pPr>
            <w:r>
              <w:t>SuperDBWebApp</w:t>
            </w:r>
            <w:r w:rsidR="002C2CDD" w:rsidRPr="00906BEE">
              <w:t xml:space="preserve"> • </w:t>
            </w:r>
            <w:r>
              <w:t>4/5/20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2C2CDD" w:rsidRPr="00906BEE" w:rsidRDefault="003F1662" w:rsidP="007569C1">
            <w:r>
              <w:t>A website/dat</w:t>
            </w:r>
            <w:r w:rsidR="006E69B8">
              <w:t>abase hybrid running on a Docker</w:t>
            </w:r>
            <w:r>
              <w:t xml:space="preserve"> container, utilizing Amazon MongoDB services to host files/data. (Currently in testing</w:t>
            </w:r>
            <w:r w:rsidR="006E69B8">
              <w:t>, see my website for link.</w:t>
            </w:r>
            <w:r>
              <w:t>)</w:t>
            </w:r>
          </w:p>
          <w:p w:rsidR="002C2CDD" w:rsidRDefault="006E69B8" w:rsidP="007569C1">
            <w:pPr>
              <w:pStyle w:val="Heading4"/>
            </w:pPr>
            <w:r>
              <w:t>Messageboard_Microservice</w:t>
            </w:r>
            <w:r w:rsidR="002C2CDD" w:rsidRPr="00906BEE">
              <w:t xml:space="preserve"> • </w:t>
            </w:r>
            <w:r>
              <w:t>01/02/21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B244A7" w:rsidRPr="00906BEE" w:rsidRDefault="00B244A7" w:rsidP="00B244A7">
            <w:r>
              <w:t xml:space="preserve">A </w:t>
            </w:r>
            <w:r w:rsidR="006E69B8">
              <w:t>series of API/Independent apps restlessly waiting to respond; deployed with Docker containers deployed on AWS EC2 instances. See Resume site for link to project.</w:t>
            </w:r>
          </w:p>
          <w:p w:rsidR="00741125" w:rsidRPr="00906BEE" w:rsidRDefault="00741125" w:rsidP="00B244A7"/>
        </w:tc>
      </w:tr>
    </w:tbl>
    <w:p w:rsidR="00B244A7" w:rsidRDefault="00B244A7" w:rsidP="00B244A7">
      <w:pPr>
        <w:pStyle w:val="EndOfDocument"/>
        <w:ind w:left="0"/>
      </w:pPr>
    </w:p>
    <w:p w:rsidR="00B244A7" w:rsidRPr="00B244A7" w:rsidRDefault="00B244A7" w:rsidP="00B244A7"/>
    <w:p w:rsidR="00B244A7" w:rsidRPr="00B244A7" w:rsidRDefault="00B244A7" w:rsidP="00B244A7"/>
    <w:p w:rsidR="00B244A7" w:rsidRPr="00B244A7" w:rsidRDefault="00B244A7" w:rsidP="000D61EC">
      <w:pPr>
        <w:tabs>
          <w:tab w:val="left" w:pos="9732"/>
        </w:tabs>
      </w:pPr>
    </w:p>
    <w:p w:rsidR="00290AAA" w:rsidRPr="000D61EC" w:rsidRDefault="00290AAA" w:rsidP="00B244A7">
      <w:pPr>
        <w:tabs>
          <w:tab w:val="left" w:pos="8940"/>
        </w:tabs>
        <w:rPr>
          <w:sz w:val="2"/>
          <w:szCs w:val="2"/>
        </w:rPr>
      </w:pPr>
    </w:p>
    <w:sectPr w:rsidR="00290AAA" w:rsidRPr="000D61EC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32B" w:rsidRDefault="007E032B" w:rsidP="00713050">
      <w:pPr>
        <w:spacing w:line="240" w:lineRule="auto"/>
      </w:pPr>
      <w:r>
        <w:separator/>
      </w:r>
    </w:p>
  </w:endnote>
  <w:endnote w:type="continuationSeparator" w:id="0">
    <w:p w:rsidR="007E032B" w:rsidRDefault="007E032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0252EC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7E032B" w:rsidP="006E69B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252EC">
                <w:t>jbkeller0303@gmail.com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32B" w:rsidRDefault="007E032B" w:rsidP="00713050">
      <w:pPr>
        <w:spacing w:line="240" w:lineRule="auto"/>
      </w:pPr>
      <w:r>
        <w:separator/>
      </w:r>
    </w:p>
  </w:footnote>
  <w:footnote w:type="continuationSeparator" w:id="0">
    <w:p w:rsidR="007E032B" w:rsidRDefault="007E032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252EC"/>
    <w:rsid w:val="00091382"/>
    <w:rsid w:val="000A07DA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1662"/>
    <w:rsid w:val="004077FB"/>
    <w:rsid w:val="004244FF"/>
    <w:rsid w:val="00424DD9"/>
    <w:rsid w:val="00440F24"/>
    <w:rsid w:val="0046104A"/>
    <w:rsid w:val="004717C5"/>
    <w:rsid w:val="004A24CC"/>
    <w:rsid w:val="00523479"/>
    <w:rsid w:val="00543DB7"/>
    <w:rsid w:val="005729B0"/>
    <w:rsid w:val="00581886"/>
    <w:rsid w:val="00641630"/>
    <w:rsid w:val="00684488"/>
    <w:rsid w:val="006A3CE7"/>
    <w:rsid w:val="006A7746"/>
    <w:rsid w:val="006C4C50"/>
    <w:rsid w:val="006D76B1"/>
    <w:rsid w:val="006E69B8"/>
    <w:rsid w:val="00713050"/>
    <w:rsid w:val="00741125"/>
    <w:rsid w:val="00746F7F"/>
    <w:rsid w:val="007569C1"/>
    <w:rsid w:val="00763832"/>
    <w:rsid w:val="007D2696"/>
    <w:rsid w:val="007D2FD2"/>
    <w:rsid w:val="007E032B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24C7"/>
    <w:rsid w:val="00A0090E"/>
    <w:rsid w:val="00A42540"/>
    <w:rsid w:val="00A50939"/>
    <w:rsid w:val="00A83413"/>
    <w:rsid w:val="00AA6A40"/>
    <w:rsid w:val="00AA75F6"/>
    <w:rsid w:val="00AD00FD"/>
    <w:rsid w:val="00AE26EC"/>
    <w:rsid w:val="00AF0A8E"/>
    <w:rsid w:val="00B244A7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ED2BBB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57EA812EFE8C49D1BB2F1F9AA196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645B-27D3-4BA1-9F80-922EC686D85C}"/>
      </w:docPartPr>
      <w:docPartBody>
        <w:p w:rsidR="00ED2BBB" w:rsidRDefault="00031455">
          <w:pPr>
            <w:pStyle w:val="57EA812EFE8C49D1BB2F1F9AA1960323"/>
          </w:pPr>
          <w:r w:rsidRPr="00906BEE">
            <w:t>Objective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ED2BBB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ED2BBB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ED2BBB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ED2BBB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ED2BBB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ED2BBB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ED2BBB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ED2BBB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ED2BBB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1A5099"/>
    <w:rsid w:val="0024453F"/>
    <w:rsid w:val="00E044D2"/>
    <w:rsid w:val="00E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>jbkeller0303@gmail.com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1FCDCA-CB17-48F7-BB90-485CCE2E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Joe Keller</dc:creator>
  <cp:keywords/>
  <dc:description>josephkeller.me
https://github.com/AmericanWonton</dc:description>
  <cp:lastModifiedBy>Microsoft account</cp:lastModifiedBy>
  <cp:revision>3</cp:revision>
  <dcterms:created xsi:type="dcterms:W3CDTF">2021-03-08T20:26:00Z</dcterms:created>
  <dcterms:modified xsi:type="dcterms:W3CDTF">2021-03-08T20:27:00Z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