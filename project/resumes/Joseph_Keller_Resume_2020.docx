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9C24C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 provide the best project with my skillset and deliver options the best project my team has to offer.</w:t>
            </w:r>
          </w:p>
          <w:p w:rsidR="002C2CDD" w:rsidRPr="00906BEE" w:rsidRDefault="009C24C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Android Studio Development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Python, </w:t>
            </w:r>
            <w:r w:rsidR="000D61EC">
              <w:t>PowerShell</w:t>
            </w:r>
            <w:r>
              <w:t>, C/C++, Java, Bash Scripting, and Golang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Server Group Management,(JBOSS, Dynatrace, Kibana)</w:t>
            </w:r>
          </w:p>
          <w:p w:rsidR="003F1662" w:rsidRPr="00906BEE" w:rsidRDefault="003F1662" w:rsidP="00581886">
            <w:pPr>
              <w:pStyle w:val="ListParagraph"/>
              <w:numPr>
                <w:ilvl w:val="0"/>
                <w:numId w:val="11"/>
              </w:numPr>
            </w:pPr>
            <w:r>
              <w:t>Deploying and maintaining cloud infrastructures</w:t>
            </w:r>
            <w:proofErr w:type="gramStart"/>
            <w:r>
              <w:t>,(</w:t>
            </w:r>
            <w:proofErr w:type="gramEnd"/>
            <w:r>
              <w:t>mainly AWS).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9C24C7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9C24C7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josephkeller.net</w:t>
                      </w:r>
                      <w:r w:rsidR="00581886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9C24C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81886" w:rsidP="007569C1">
            <w:pPr>
              <w:pStyle w:val="Heading4"/>
            </w:pPr>
            <w:r>
              <w:t>Software Production Developer</w:t>
            </w:r>
            <w:r w:rsidR="002C2CDD" w:rsidRPr="00906BEE">
              <w:t xml:space="preserve"> • </w:t>
            </w:r>
            <w:r w:rsidR="003F1662">
              <w:t>Centene</w:t>
            </w:r>
            <w:r w:rsidR="002C2CDD" w:rsidRPr="00906BEE">
              <w:t xml:space="preserve"> • </w:t>
            </w:r>
            <w:r>
              <w:t>5/02/19</w:t>
            </w:r>
            <w:r w:rsidR="00F47E97" w:rsidRPr="00906BEE">
              <w:t xml:space="preserve"> – </w:t>
            </w:r>
            <w:r>
              <w:t>Present</w:t>
            </w:r>
          </w:p>
          <w:p w:rsidR="002C2CDD" w:rsidRPr="00906BEE" w:rsidRDefault="00AE26EC" w:rsidP="007569C1">
            <w:r>
              <w:t xml:space="preserve">Researched with Developers, Scrum Teams, and SRE members to develop </w:t>
            </w:r>
            <w:r w:rsidR="000D61EC">
              <w:t>features</w:t>
            </w:r>
            <w:r>
              <w:t xml:space="preserve"> in mobile/web API’s, as well as alert SRE teams to potential issues in the Server Clusters and TruCare Software Production environment.</w:t>
            </w:r>
          </w:p>
          <w:p w:rsidR="002C2CDD" w:rsidRDefault="00AE26EC" w:rsidP="007569C1">
            <w:pPr>
              <w:pStyle w:val="Heading4"/>
            </w:pPr>
            <w:r>
              <w:t>Game Developer</w:t>
            </w:r>
            <w:r w:rsidR="002C2CDD" w:rsidRPr="00906BEE">
              <w:t xml:space="preserve"> • </w:t>
            </w:r>
            <w:r>
              <w:t>Self</w:t>
            </w:r>
            <w:r w:rsidR="002C2CDD" w:rsidRPr="00906BEE">
              <w:t xml:space="preserve"> • </w:t>
            </w:r>
            <w:r>
              <w:t>2012</w:t>
            </w:r>
            <w:r w:rsidR="00F47E97" w:rsidRPr="00906BEE">
              <w:t xml:space="preserve"> – </w:t>
            </w:r>
            <w:r>
              <w:t>Present</w:t>
            </w:r>
          </w:p>
          <w:p w:rsidR="00AE26EC" w:rsidRPr="00906BEE" w:rsidRDefault="00AE26EC" w:rsidP="00AE26EC">
            <w:r>
              <w:t>Designed and developed both digital and analog games in PyGame and C++, as well as in Unreal and Unity. Both alone and in teams, I have released a total of 5 titles on Itch.io, Google Play, and a Raspberry Pi 2.</w:t>
            </w:r>
          </w:p>
          <w:p w:rsidR="002C2CDD" w:rsidRPr="00906BEE" w:rsidRDefault="00AE26EC" w:rsidP="007569C1">
            <w:pPr>
              <w:pStyle w:val="Heading3"/>
            </w:pPr>
            <w:r>
              <w:t>Current Projects</w:t>
            </w:r>
          </w:p>
          <w:p w:rsidR="002C2CDD" w:rsidRPr="00906BEE" w:rsidRDefault="003F1662" w:rsidP="007569C1">
            <w:pPr>
              <w:pStyle w:val="Heading4"/>
            </w:pPr>
            <w:r>
              <w:t>SuperDBWebApp</w:t>
            </w:r>
            <w:r w:rsidR="002C2CDD" w:rsidRPr="00906BEE">
              <w:t xml:space="preserve"> • </w:t>
            </w:r>
            <w:r>
              <w:t>4/5/20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2C2CDD" w:rsidRPr="00906BEE" w:rsidRDefault="003F1662" w:rsidP="007569C1">
            <w:r>
              <w:t xml:space="preserve">A website/database hybrid running on a </w:t>
            </w:r>
            <w:proofErr w:type="spellStart"/>
            <w:r>
              <w:t>linux-docker</w:t>
            </w:r>
            <w:proofErr w:type="spellEnd"/>
            <w:r>
              <w:t xml:space="preserve"> container, utilizing Amazon MongoDB services to host files/data. (Currently in testing at: </w:t>
            </w:r>
            <w:hyperlink r:id="rId9" w:history="1">
              <w:r w:rsidRPr="003F1662">
                <w:rPr>
                  <w:color w:val="0000FF"/>
                  <w:u w:val="single"/>
                </w:rPr>
                <w:t>http://3.135.9.238/</w:t>
              </w:r>
            </w:hyperlink>
            <w:r>
              <w:t>)</w:t>
            </w:r>
          </w:p>
          <w:p w:rsidR="002C2CDD" w:rsidRDefault="00B244A7" w:rsidP="007569C1">
            <w:pPr>
              <w:pStyle w:val="Heading4"/>
            </w:pPr>
            <w:r>
              <w:t>RollerPool</w:t>
            </w:r>
            <w:r w:rsidR="002C2CDD" w:rsidRPr="00906BEE">
              <w:t xml:space="preserve"> • </w:t>
            </w:r>
            <w:r>
              <w:t>5/18/19</w:t>
            </w:r>
            <w:r w:rsidR="002C2CDD" w:rsidRPr="00906BEE">
              <w:t xml:space="preserve"> • </w:t>
            </w:r>
            <w:r>
              <w:t>Present</w:t>
            </w:r>
          </w:p>
          <w:p w:rsidR="00B244A7" w:rsidRPr="00906BEE" w:rsidRDefault="00B244A7" w:rsidP="00B244A7">
            <w:r>
              <w:t>A mobile Billiards game that I plan to release on Raspberry Pi 4 and Google Play Store. Currently under ‘Beta’ Development for testing.</w:t>
            </w:r>
          </w:p>
          <w:p w:rsidR="00741125" w:rsidRPr="00906BEE" w:rsidRDefault="00741125" w:rsidP="00B244A7"/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>
      <w:bookmarkStart w:id="0" w:name="_GoBack"/>
      <w:bookmarkEnd w:id="0"/>
    </w:p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4C7" w:rsidRDefault="009C24C7" w:rsidP="00713050">
      <w:pPr>
        <w:spacing w:line="240" w:lineRule="auto"/>
      </w:pPr>
      <w:r>
        <w:separator/>
      </w:r>
    </w:p>
  </w:endnote>
  <w:endnote w:type="continuationSeparator" w:id="0">
    <w:p w:rsidR="009C24C7" w:rsidRDefault="009C24C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581886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9C24C7" w:rsidP="00B244A7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3F1662" w:rsidRPr="00906BEE">
                <w:t>School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4C7" w:rsidRDefault="009C24C7" w:rsidP="00713050">
      <w:pPr>
        <w:spacing w:line="240" w:lineRule="auto"/>
      </w:pPr>
      <w:r>
        <w:separator/>
      </w:r>
    </w:p>
  </w:footnote>
  <w:footnote w:type="continuationSeparator" w:id="0">
    <w:p w:rsidR="009C24C7" w:rsidRDefault="009C24C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91382"/>
    <w:rsid w:val="000A07DA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A24CC"/>
    <w:rsid w:val="00523479"/>
    <w:rsid w:val="00543DB7"/>
    <w:rsid w:val="005729B0"/>
    <w:rsid w:val="00581886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24C7"/>
    <w:rsid w:val="00A42540"/>
    <w:rsid w:val="00A50939"/>
    <w:rsid w:val="00A83413"/>
    <w:rsid w:val="00AA6A40"/>
    <w:rsid w:val="00AA75F6"/>
    <w:rsid w:val="00AD00FD"/>
    <w:rsid w:val="00AE26EC"/>
    <w:rsid w:val="00AF0A8E"/>
    <w:rsid w:val="00B244A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3.135.9.23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24453F"/>
    <w:rsid w:val="00E044D2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43579-BCD5-460A-B156-C605635F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Joe Keller</dc:creator>
  <cp:keywords/>
  <dc:description>josephkeller.net
https://github.com/AmericanWonton</dc:description>
  <cp:lastModifiedBy>Joe Keller</cp:lastModifiedBy>
  <cp:revision>3</cp:revision>
  <dcterms:created xsi:type="dcterms:W3CDTF">2019-10-12T18:12:00Z</dcterms:created>
  <dcterms:modified xsi:type="dcterms:W3CDTF">2020-08-15T18:37:00Z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