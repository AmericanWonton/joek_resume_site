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3FBEAA" wp14:editId="2E8255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F66EDC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36A559362B846B29F5C21DCACDFB86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81886">
                  <w:t>JK</w:t>
                </w:r>
              </w:sdtContent>
            </w:sdt>
          </w:p>
          <w:p w:rsidR="00A50939" w:rsidRPr="00906BEE" w:rsidRDefault="00C36AA3" w:rsidP="007569C1">
            <w:pPr>
              <w:pStyle w:val="Heading3"/>
            </w:pPr>
            <w:r>
              <w:t>Education</w:t>
            </w:r>
          </w:p>
          <w:p w:rsidR="002C2CDD" w:rsidRDefault="00C36AA3" w:rsidP="00C36AA3">
            <w:r>
              <w:t>BA in Games and Games Design</w:t>
            </w:r>
          </w:p>
          <w:p w:rsidR="00C36AA3" w:rsidRPr="00906BEE" w:rsidRDefault="00C36AA3" w:rsidP="00C36AA3">
            <w:r>
              <w:t>Minor in Business</w:t>
            </w:r>
          </w:p>
          <w:p w:rsidR="002C2CDD" w:rsidRPr="00906BEE" w:rsidRDefault="00BC5124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3EB6045BD034346A3D0A76D418C0A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>Database Expertise-MongoDB, MSSQL, Oracle SQL</w:t>
            </w:r>
          </w:p>
          <w:p w:rsidR="00C36AA3" w:rsidRDefault="00C36AA3" w:rsidP="00C36AA3"/>
          <w:p w:rsidR="00581886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>Android Studio Development</w:t>
            </w:r>
          </w:p>
          <w:p w:rsidR="00581886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 xml:space="preserve">Fluent in: Python, </w:t>
            </w:r>
            <w:r w:rsidR="000D61EC">
              <w:t>PowerShell</w:t>
            </w:r>
            <w:r>
              <w:t>, C/C++, Java, Bash Scripting,</w:t>
            </w:r>
            <w:r w:rsidR="005E79F5">
              <w:t xml:space="preserve"> </w:t>
            </w:r>
            <w:proofErr w:type="spellStart"/>
            <w:r w:rsidR="005E79F5">
              <w:t>Powershell</w:t>
            </w:r>
            <w:proofErr w:type="spellEnd"/>
            <w:r w:rsidR="005E79F5">
              <w:t xml:space="preserve"> Scripting,</w:t>
            </w:r>
            <w:r>
              <w:t xml:space="preserve"> </w:t>
            </w:r>
            <w:r w:rsidR="00C36AA3">
              <w:t xml:space="preserve">HTML, CSS, </w:t>
            </w:r>
            <w:r>
              <w:t>and Golang</w:t>
            </w:r>
            <w:r w:rsidR="00C36AA3">
              <w:t xml:space="preserve"> Web Development</w:t>
            </w:r>
          </w:p>
          <w:p w:rsidR="00581886" w:rsidRPr="00906BEE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>Server Group Management,(JBOSS, Dynatrace, Kibana)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76"/>
            </w:tblGrid>
            <w:tr w:rsidR="00C612DA" w:rsidRPr="00906BEE" w:rsidTr="00C36AA3">
              <w:trPr>
                <w:trHeight w:hRule="exact" w:val="1530"/>
              </w:trPr>
              <w:tc>
                <w:tcPr>
                  <w:tcW w:w="6876" w:type="dxa"/>
                  <w:vAlign w:val="center"/>
                </w:tcPr>
                <w:p w:rsidR="00C612DA" w:rsidRPr="00906BEE" w:rsidRDefault="00BC5124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6C215CEECAF44829093EF6FA5F0451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81886">
                        <w:t>Joseph Keller</w:t>
                      </w:r>
                    </w:sdtContent>
                  </w:sdt>
                </w:p>
                <w:p w:rsidR="00906BEE" w:rsidRPr="00906BEE" w:rsidRDefault="00BC5124" w:rsidP="00581886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D4ABAF5C731B455EBF252E38B665F06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36AA3">
                        <w:t>Software Developer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92FEC0C65DC348039FF54C6C9D722FE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1886">
                        <w:t>josephkeller.net</w:t>
                      </w:r>
                      <w:r w:rsidR="00581886">
                        <w:br/>
                        <w:t>https://github.com/AmericanWonton</w:t>
                      </w:r>
                      <w:r w:rsidR="00C36AA3">
                        <w:br/>
                        <w:t>JosephKeller.net</w:t>
                      </w:r>
                    </w:sdtContent>
                  </w:sdt>
                </w:p>
              </w:tc>
            </w:tr>
          </w:tbl>
          <w:p w:rsidR="002C2CDD" w:rsidRPr="00906BEE" w:rsidRDefault="00BC5124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1600CBF8D46493A8B0594BA32CD35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581886" w:rsidP="007569C1">
            <w:pPr>
              <w:pStyle w:val="Heading4"/>
            </w:pPr>
            <w:r>
              <w:t>Software Production Developer</w:t>
            </w:r>
            <w:r w:rsidR="002C2CDD" w:rsidRPr="00906BEE">
              <w:t xml:space="preserve"> • </w:t>
            </w:r>
            <w:r w:rsidR="00C36AA3">
              <w:t>Cent</w:t>
            </w:r>
            <w:r>
              <w:t>ene</w:t>
            </w:r>
            <w:r w:rsidR="002C2CDD" w:rsidRPr="00906BEE">
              <w:t xml:space="preserve"> • </w:t>
            </w:r>
            <w:r>
              <w:t>5/02/19</w:t>
            </w:r>
            <w:r w:rsidR="00F47E97" w:rsidRPr="00906BEE">
              <w:t xml:space="preserve"> – </w:t>
            </w:r>
            <w:r>
              <w:t>Present</w:t>
            </w:r>
          </w:p>
          <w:p w:rsidR="002C2CDD" w:rsidRPr="00906BEE" w:rsidRDefault="00AE26EC" w:rsidP="007569C1">
            <w:r>
              <w:t xml:space="preserve">Researched with Developers, Scrum Teams, and SRE members to develop </w:t>
            </w:r>
            <w:r w:rsidR="000D61EC">
              <w:t>features</w:t>
            </w:r>
            <w:r>
              <w:t xml:space="preserve"> in mobile/web API’s, as well as alert SRE teams to potential issues in the Server Clusters and TruCare Software Production environment.</w:t>
            </w:r>
          </w:p>
          <w:p w:rsidR="002C2CDD" w:rsidRDefault="00AE26EC" w:rsidP="007569C1">
            <w:pPr>
              <w:pStyle w:val="Heading4"/>
            </w:pPr>
            <w:r>
              <w:t>Game Developer</w:t>
            </w:r>
            <w:r w:rsidR="002C2CDD" w:rsidRPr="00906BEE">
              <w:t xml:space="preserve"> • </w:t>
            </w:r>
            <w:r>
              <w:t>Self</w:t>
            </w:r>
            <w:r w:rsidR="002C2CDD" w:rsidRPr="00906BEE">
              <w:t xml:space="preserve"> • </w:t>
            </w:r>
            <w:r>
              <w:t>2012</w:t>
            </w:r>
            <w:r w:rsidR="00F47E97" w:rsidRPr="00906BEE">
              <w:t xml:space="preserve"> – </w:t>
            </w:r>
            <w:r>
              <w:t>Present</w:t>
            </w:r>
          </w:p>
          <w:p w:rsidR="00AE26EC" w:rsidRPr="00906BEE" w:rsidRDefault="00AE26EC" w:rsidP="00AE26EC">
            <w:r>
              <w:t>Designed and developed both digital and analog games in PyGame and C++, as well as in Unreal and Unity. Both alone and in teams, I have released a total of 5 titles on Itch.io, Google Play, and a Raspberry Pi 2.</w:t>
            </w:r>
          </w:p>
          <w:p w:rsidR="002C2CDD" w:rsidRPr="00906BEE" w:rsidRDefault="00AE26EC" w:rsidP="007569C1">
            <w:pPr>
              <w:pStyle w:val="Heading3"/>
            </w:pPr>
            <w:r>
              <w:t>Current Projects</w:t>
            </w:r>
          </w:p>
          <w:p w:rsidR="002C2CDD" w:rsidRPr="00906BEE" w:rsidRDefault="00B244A7" w:rsidP="007569C1">
            <w:pPr>
              <w:pStyle w:val="Heading4"/>
            </w:pPr>
            <w:r>
              <w:t>Go-Lang Citizen App</w:t>
            </w:r>
            <w:r w:rsidR="002C2CDD" w:rsidRPr="00906BEE">
              <w:t xml:space="preserve"> • </w:t>
            </w:r>
            <w:r>
              <w:t>7/5/19</w:t>
            </w:r>
            <w:r w:rsidR="002C2CDD" w:rsidRPr="00906BEE">
              <w:t xml:space="preserve"> • </w:t>
            </w:r>
            <w:r>
              <w:t>PRESENT</w:t>
            </w:r>
          </w:p>
          <w:p w:rsidR="002C2CDD" w:rsidRPr="00906BEE" w:rsidRDefault="00B244A7" w:rsidP="007569C1">
            <w:r>
              <w:t xml:space="preserve">A desktop Program utilizing MongoDB and </w:t>
            </w:r>
            <w:r w:rsidR="000D61EC">
              <w:t>Golang</w:t>
            </w:r>
            <w:r>
              <w:t xml:space="preserve"> that sends citizen ‘Types’ to a local server I’m </w:t>
            </w:r>
            <w:r w:rsidR="005E79F5">
              <w:t xml:space="preserve">running, executed off of a </w:t>
            </w:r>
            <w:proofErr w:type="spellStart"/>
            <w:r w:rsidR="005E79F5">
              <w:t>Powershell</w:t>
            </w:r>
            <w:proofErr w:type="spellEnd"/>
            <w:r w:rsidR="005E79F5">
              <w:t xml:space="preserve"> script.</w:t>
            </w:r>
          </w:p>
          <w:p w:rsidR="002C2CDD" w:rsidRDefault="00B244A7" w:rsidP="007569C1">
            <w:pPr>
              <w:pStyle w:val="Heading4"/>
            </w:pPr>
            <w:r>
              <w:t>RollerPool</w:t>
            </w:r>
            <w:r w:rsidR="002C2CDD" w:rsidRPr="00906BEE">
              <w:t xml:space="preserve"> • </w:t>
            </w:r>
            <w:r>
              <w:t>5/18/19</w:t>
            </w:r>
            <w:r w:rsidR="002C2CDD" w:rsidRPr="00906BEE">
              <w:t xml:space="preserve"> • </w:t>
            </w:r>
            <w:r>
              <w:t>Present</w:t>
            </w:r>
          </w:p>
          <w:p w:rsidR="00C36AA3" w:rsidRDefault="00B244A7" w:rsidP="00B244A7">
            <w:r>
              <w:t>A mobile Billiards game that I plan to release on Raspberry Pi 4 and Google Play Store. Currently under ‘Beta’ Development for testing.</w:t>
            </w:r>
          </w:p>
          <w:p w:rsidR="00C36AA3" w:rsidRDefault="00C36AA3" w:rsidP="00C36AA3">
            <w:pPr>
              <w:pStyle w:val="Heading4"/>
            </w:pPr>
            <w:r>
              <w:t>Punch-Up</w:t>
            </w:r>
            <w:r w:rsidRPr="00906BEE">
              <w:t xml:space="preserve">• </w:t>
            </w:r>
            <w:r>
              <w:t>10/15</w:t>
            </w:r>
            <w:r>
              <w:t>/19</w:t>
            </w:r>
            <w:r w:rsidRPr="00906BEE">
              <w:t xml:space="preserve"> • </w:t>
            </w:r>
            <w:r>
              <w:t>Present</w:t>
            </w:r>
          </w:p>
          <w:p w:rsidR="00C36AA3" w:rsidRDefault="00C36AA3" w:rsidP="00C36AA3">
            <w:r>
              <w:t xml:space="preserve">A backend-front end hybrid of </w:t>
            </w:r>
            <w:proofErr w:type="spellStart"/>
            <w:r>
              <w:t>GoLang</w:t>
            </w:r>
            <w:proofErr w:type="spellEnd"/>
            <w:r>
              <w:t>/MongoDB deployed onto a small website cloud server interface.</w:t>
            </w:r>
          </w:p>
          <w:p w:rsidR="00741125" w:rsidRPr="00906BEE" w:rsidRDefault="00741125" w:rsidP="00B244A7"/>
        </w:tc>
      </w:tr>
    </w:tbl>
    <w:p w:rsidR="00AE1773" w:rsidRDefault="00AE1773" w:rsidP="00EF3987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rPr>
          <w:sz w:val="2"/>
          <w:szCs w:val="2"/>
        </w:rPr>
      </w:pPr>
    </w:p>
    <w:p w:rsidR="00AE1773" w:rsidRPr="00AE1773" w:rsidRDefault="00AE1773" w:rsidP="00AE1773">
      <w:pPr>
        <w:tabs>
          <w:tab w:val="left" w:pos="379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="00AE1773" w:rsidRPr="00AE1773" w:rsidRDefault="00AE1773" w:rsidP="00AE1773">
      <w:pPr>
        <w:rPr>
          <w:sz w:val="2"/>
          <w:szCs w:val="2"/>
        </w:rPr>
      </w:pPr>
    </w:p>
    <w:p w:rsidR="00290AAA" w:rsidRPr="00AE1773" w:rsidRDefault="00290AAA" w:rsidP="00AE1773">
      <w:pPr>
        <w:rPr>
          <w:sz w:val="2"/>
          <w:szCs w:val="2"/>
        </w:rPr>
      </w:pPr>
      <w:bookmarkStart w:id="0" w:name="_GoBack"/>
      <w:bookmarkEnd w:id="0"/>
    </w:p>
    <w:sectPr w:rsidR="00290AAA" w:rsidRPr="00AE1773" w:rsidSect="00EF7CC9"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124" w:rsidRDefault="00BC5124" w:rsidP="00713050">
      <w:pPr>
        <w:spacing w:line="240" w:lineRule="auto"/>
      </w:pPr>
      <w:r>
        <w:separator/>
      </w:r>
    </w:p>
  </w:endnote>
  <w:endnote w:type="continuationSeparator" w:id="0">
    <w:p w:rsidR="00BC5124" w:rsidRDefault="00BC512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40F3216" wp14:editId="26012F64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3BFE8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04666A" wp14:editId="41D9BB36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F5EED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581886">
          <w:pPr>
            <w:pStyle w:val="Footer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EBB6BAA" wp14:editId="771E5330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CEA60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BC5124" w:rsidP="00C36AA3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A2B8A969534F4E2E9D95EC96C0B64F5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C36AA3">
                <w:t>Webster University</w:t>
              </w:r>
              <w:r w:rsidR="00C36AA3">
                <w:br/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199CA1046B744D0BF86D19D5C3300F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314-322-8594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EB9B95C981BB4CA8A6085FCA3AA56DD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BA in Games and Game Design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15EB8935F891441FA21232674738FD0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217980">
              <w:pPr>
                <w:pStyle w:val="Footer"/>
              </w:pPr>
              <w:r>
                <w:t>https://www.linkedin.com/in/josephbk/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124" w:rsidRDefault="00BC5124" w:rsidP="00713050">
      <w:pPr>
        <w:spacing w:line="240" w:lineRule="auto"/>
      </w:pPr>
      <w:r>
        <w:separator/>
      </w:r>
    </w:p>
  </w:footnote>
  <w:footnote w:type="continuationSeparator" w:id="0">
    <w:p w:rsidR="00BC5124" w:rsidRDefault="00BC512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860F8B"/>
    <w:multiLevelType w:val="hybridMultilevel"/>
    <w:tmpl w:val="0400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86"/>
    <w:rsid w:val="00091382"/>
    <w:rsid w:val="000A07DA"/>
    <w:rsid w:val="000A2BFA"/>
    <w:rsid w:val="000B0619"/>
    <w:rsid w:val="000B0A4D"/>
    <w:rsid w:val="000B61CA"/>
    <w:rsid w:val="000C0F71"/>
    <w:rsid w:val="000D61EC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40F24"/>
    <w:rsid w:val="0046104A"/>
    <w:rsid w:val="004717C5"/>
    <w:rsid w:val="004A24CC"/>
    <w:rsid w:val="00523479"/>
    <w:rsid w:val="00543DB7"/>
    <w:rsid w:val="005729B0"/>
    <w:rsid w:val="00581886"/>
    <w:rsid w:val="005E79F5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15638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E1773"/>
    <w:rsid w:val="00AE26EC"/>
    <w:rsid w:val="00AF0A8E"/>
    <w:rsid w:val="00B244A7"/>
    <w:rsid w:val="00B5664D"/>
    <w:rsid w:val="00BA5B40"/>
    <w:rsid w:val="00BC5124"/>
    <w:rsid w:val="00BD0206"/>
    <w:rsid w:val="00C2098A"/>
    <w:rsid w:val="00C36AA3"/>
    <w:rsid w:val="00C5444A"/>
    <w:rsid w:val="00C612DA"/>
    <w:rsid w:val="00C663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0F06"/>
    <w:rsid w:val="00E22E87"/>
    <w:rsid w:val="00E57630"/>
    <w:rsid w:val="00E86C2B"/>
    <w:rsid w:val="00EB2D52"/>
    <w:rsid w:val="00EF3987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94FDB-689C-4FFB-A523-5791E2F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ke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6A559362B846B29F5C21DCACDF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63A0-6BE0-43D0-807A-5000A251A11D}"/>
      </w:docPartPr>
      <w:docPartBody>
        <w:p w:rsidR="00722EFC" w:rsidRDefault="00031455">
          <w:pPr>
            <w:pStyle w:val="F36A559362B846B29F5C21DCACDFB865"/>
          </w:pPr>
          <w:r w:rsidRPr="009B3C40">
            <w:t>Link to other online properties: Portfolio/Website/Blog</w:t>
          </w:r>
          <w:r>
            <w:t>Profession or IndustryYour name</w:t>
          </w:r>
          <w:r w:rsidRPr="009B3C40">
            <w:t>YN</w:t>
          </w:r>
          <w:r w:rsidRPr="00906BEE">
            <w:t>YN</w:t>
          </w:r>
        </w:p>
      </w:docPartBody>
    </w:docPart>
    <w:docPart>
      <w:docPartPr>
        <w:name w:val="93EB6045BD034346A3D0A76D418C0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AB95-83F9-4FA5-8F16-53CA5BAF6FE1}"/>
      </w:docPartPr>
      <w:docPartBody>
        <w:p w:rsidR="00722EFC" w:rsidRDefault="00031455">
          <w:pPr>
            <w:pStyle w:val="93EB6045BD034346A3D0A76D418C0A76"/>
          </w:pPr>
          <w:r w:rsidRPr="00906BEE">
            <w:t>Skills</w:t>
          </w:r>
        </w:p>
      </w:docPartBody>
    </w:docPart>
    <w:docPart>
      <w:docPartPr>
        <w:name w:val="56C215CEECAF44829093EF6FA5F04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83E2-6E41-4B54-B301-57A739CA426B}"/>
      </w:docPartPr>
      <w:docPartBody>
        <w:p w:rsidR="00722EFC" w:rsidRDefault="00031455">
          <w:pPr>
            <w:pStyle w:val="56C215CEECAF44829093EF6FA5F0451F"/>
          </w:pPr>
          <w:r>
            <w:t>Your name</w:t>
          </w:r>
        </w:p>
      </w:docPartBody>
    </w:docPart>
    <w:docPart>
      <w:docPartPr>
        <w:name w:val="D4ABAF5C731B455EBF252E38B665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06B34-DF57-472B-985C-FC587421683A}"/>
      </w:docPartPr>
      <w:docPartBody>
        <w:p w:rsidR="00722EFC" w:rsidRDefault="00031455">
          <w:pPr>
            <w:pStyle w:val="D4ABAF5C731B455EBF252E38B665F06B"/>
          </w:pPr>
          <w:r w:rsidRPr="00906BEE">
            <w:t>Profession or Industry</w:t>
          </w:r>
        </w:p>
      </w:docPartBody>
    </w:docPart>
    <w:docPart>
      <w:docPartPr>
        <w:name w:val="92FEC0C65DC348039FF54C6C9D72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F6687-16EB-4535-9F37-6EF8AD0618D4}"/>
      </w:docPartPr>
      <w:docPartBody>
        <w:p w:rsidR="00722EFC" w:rsidRDefault="00031455">
          <w:pPr>
            <w:pStyle w:val="92FEC0C65DC348039FF54C6C9D722FE8"/>
          </w:pPr>
          <w:r w:rsidRPr="00906BEE">
            <w:t>Link to other online properties: Portfolio/Website/Blog</w:t>
          </w:r>
        </w:p>
      </w:docPartBody>
    </w:docPart>
    <w:docPart>
      <w:docPartPr>
        <w:name w:val="21600CBF8D46493A8B0594BA32CD3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1CE60-7FEC-4864-8570-3D66A8DE9D04}"/>
      </w:docPartPr>
      <w:docPartBody>
        <w:p w:rsidR="00722EFC" w:rsidRDefault="00031455">
          <w:pPr>
            <w:pStyle w:val="21600CBF8D46493A8B0594BA32CD3597"/>
          </w:pPr>
          <w:r w:rsidRPr="00906BEE">
            <w:t>Experience</w:t>
          </w:r>
        </w:p>
      </w:docPartBody>
    </w:docPart>
    <w:docPart>
      <w:docPartPr>
        <w:name w:val="A2B8A969534F4E2E9D95EC96C0B64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4011-9EEC-4189-9977-C05316C182D3}"/>
      </w:docPartPr>
      <w:docPartBody>
        <w:p w:rsidR="00722EFC" w:rsidRDefault="00031455">
          <w:pPr>
            <w:pStyle w:val="A2B8A969534F4E2E9D95EC96C0B64F5D"/>
          </w:pPr>
          <w:r w:rsidRPr="00906BEE">
            <w:t>School</w:t>
          </w:r>
        </w:p>
      </w:docPartBody>
    </w:docPart>
    <w:docPart>
      <w:docPartPr>
        <w:name w:val="9199CA1046B744D0BF86D19D5C330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52FF8-AC0F-434C-AB7B-A772FBB6A917}"/>
      </w:docPartPr>
      <w:docPartBody>
        <w:p w:rsidR="00722EFC" w:rsidRDefault="00031455">
          <w:pPr>
            <w:pStyle w:val="9199CA1046B744D0BF86D19D5C3300F7"/>
          </w:pPr>
          <w:r w:rsidRPr="00906BEE">
            <w:t>Degree</w:t>
          </w:r>
        </w:p>
      </w:docPartBody>
    </w:docPart>
    <w:docPart>
      <w:docPartPr>
        <w:name w:val="EB9B95C981BB4CA8A6085FCA3AA5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0698-54B0-4102-90E9-200616391AFB}"/>
      </w:docPartPr>
      <w:docPartBody>
        <w:p w:rsidR="00722EFC" w:rsidRDefault="00031455">
          <w:pPr>
            <w:pStyle w:val="EB9B95C981BB4CA8A6085FCA3AA56DD1"/>
          </w:pPr>
          <w:r w:rsidRPr="00906BEE">
            <w:t>School</w:t>
          </w:r>
        </w:p>
      </w:docPartBody>
    </w:docPart>
    <w:docPart>
      <w:docPartPr>
        <w:name w:val="15EB8935F891441FA21232674738F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C8B49-30BF-4049-AC77-80F44CB168A2}"/>
      </w:docPartPr>
      <w:docPartBody>
        <w:p w:rsidR="00722EFC" w:rsidRDefault="00031455">
          <w:pPr>
            <w:pStyle w:val="15EB8935F891441FA21232674738FD04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D2"/>
    <w:rsid w:val="00031455"/>
    <w:rsid w:val="00722EFC"/>
    <w:rsid w:val="0073548A"/>
    <w:rsid w:val="00E0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A559362B846B29F5C21DCACDFB865">
    <w:name w:val="F36A559362B846B29F5C21DCACDFB865"/>
  </w:style>
  <w:style w:type="paragraph" w:customStyle="1" w:styleId="57EA812EFE8C49D1BB2F1F9AA1960323">
    <w:name w:val="57EA812EFE8C49D1BB2F1F9AA1960323"/>
  </w:style>
  <w:style w:type="paragraph" w:customStyle="1" w:styleId="A092E08DCCCA43C2A424956830E0E672">
    <w:name w:val="A092E08DCCCA43C2A424956830E0E672"/>
  </w:style>
  <w:style w:type="paragraph" w:customStyle="1" w:styleId="93EB6045BD034346A3D0A76D418C0A76">
    <w:name w:val="93EB6045BD034346A3D0A76D418C0A76"/>
  </w:style>
  <w:style w:type="paragraph" w:customStyle="1" w:styleId="2ED54A0106014D80B09B52E3E0F539DB">
    <w:name w:val="2ED54A0106014D80B09B52E3E0F539DB"/>
  </w:style>
  <w:style w:type="paragraph" w:customStyle="1" w:styleId="56C215CEECAF44829093EF6FA5F0451F">
    <w:name w:val="56C215CEECAF44829093EF6FA5F0451F"/>
  </w:style>
  <w:style w:type="paragraph" w:customStyle="1" w:styleId="D4ABAF5C731B455EBF252E38B665F06B">
    <w:name w:val="D4ABAF5C731B455EBF252E38B665F06B"/>
  </w:style>
  <w:style w:type="paragraph" w:customStyle="1" w:styleId="92FEC0C65DC348039FF54C6C9D722FE8">
    <w:name w:val="92FEC0C65DC348039FF54C6C9D722FE8"/>
  </w:style>
  <w:style w:type="paragraph" w:customStyle="1" w:styleId="21600CBF8D46493A8B0594BA32CD3597">
    <w:name w:val="21600CBF8D46493A8B0594BA32CD3597"/>
  </w:style>
  <w:style w:type="paragraph" w:customStyle="1" w:styleId="FAD37CA902F24579B9E50F0B67EB2FFD">
    <w:name w:val="FAD37CA902F24579B9E50F0B67EB2FFD"/>
  </w:style>
  <w:style w:type="paragraph" w:customStyle="1" w:styleId="3F3504E5691643E489B9013A24D15501">
    <w:name w:val="3F3504E5691643E489B9013A24D15501"/>
  </w:style>
  <w:style w:type="paragraph" w:customStyle="1" w:styleId="891E2BDEE99149219BE195A49A3A0805">
    <w:name w:val="891E2BDEE99149219BE195A49A3A0805"/>
  </w:style>
  <w:style w:type="paragraph" w:customStyle="1" w:styleId="D4468CA301DC4CF3B34E99E37BD67592">
    <w:name w:val="D4468CA301DC4CF3B34E99E37BD67592"/>
  </w:style>
  <w:style w:type="paragraph" w:customStyle="1" w:styleId="756C4F81C0F84FB28E5C92DD22C2CF8C">
    <w:name w:val="756C4F81C0F84FB28E5C92DD22C2CF8C"/>
  </w:style>
  <w:style w:type="paragraph" w:customStyle="1" w:styleId="93EE399386DD4949AB93C0E66A781A79">
    <w:name w:val="93EE399386DD4949AB93C0E66A781A79"/>
  </w:style>
  <w:style w:type="paragraph" w:customStyle="1" w:styleId="E2F98994F81B472DB3BDD4E15101F154">
    <w:name w:val="E2F98994F81B472DB3BDD4E15101F154"/>
  </w:style>
  <w:style w:type="paragraph" w:customStyle="1" w:styleId="04B4345AC65C415FA93A9571FD81DD45">
    <w:name w:val="04B4345AC65C415FA93A9571FD81DD45"/>
  </w:style>
  <w:style w:type="paragraph" w:customStyle="1" w:styleId="26FE2C7AF6E1402A8261CF67000C5DD7">
    <w:name w:val="26FE2C7AF6E1402A8261CF67000C5DD7"/>
  </w:style>
  <w:style w:type="paragraph" w:customStyle="1" w:styleId="68021286262A461BA004ED0C962847F8">
    <w:name w:val="68021286262A461BA004ED0C962847F8"/>
  </w:style>
  <w:style w:type="paragraph" w:customStyle="1" w:styleId="0028BB6C53B44398ADC48234EEF1EBAE">
    <w:name w:val="0028BB6C53B44398ADC48234EEF1EBAE"/>
  </w:style>
  <w:style w:type="paragraph" w:customStyle="1" w:styleId="F54F51D22DA84FBA88D668011CB3D486">
    <w:name w:val="F54F51D22DA84FBA88D668011CB3D486"/>
  </w:style>
  <w:style w:type="paragraph" w:customStyle="1" w:styleId="2E587F7891B5497AB6FDB5F18FAA32FA">
    <w:name w:val="2E587F7891B5497AB6FDB5F18FAA32FA"/>
  </w:style>
  <w:style w:type="paragraph" w:customStyle="1" w:styleId="A2B8A969534F4E2E9D95EC96C0B64F5D">
    <w:name w:val="A2B8A969534F4E2E9D95EC96C0B64F5D"/>
  </w:style>
  <w:style w:type="paragraph" w:customStyle="1" w:styleId="DD5B0CBED28F49D282B8EB3C1B4BA53A">
    <w:name w:val="DD5B0CBED28F49D282B8EB3C1B4BA53A"/>
  </w:style>
  <w:style w:type="paragraph" w:customStyle="1" w:styleId="9199CA1046B744D0BF86D19D5C3300F7">
    <w:name w:val="9199CA1046B744D0BF86D19D5C3300F7"/>
  </w:style>
  <w:style w:type="paragraph" w:customStyle="1" w:styleId="3AB39A1F6D5F4D9885CD2A1218523147">
    <w:name w:val="3AB39A1F6D5F4D9885CD2A1218523147"/>
  </w:style>
  <w:style w:type="paragraph" w:customStyle="1" w:styleId="EB9B95C981BB4CA8A6085FCA3AA56DD1">
    <w:name w:val="EB9B95C981BB4CA8A6085FCA3AA56DD1"/>
  </w:style>
  <w:style w:type="paragraph" w:customStyle="1" w:styleId="1B6E5CDA7A8A40E3A5EB4D007546C594">
    <w:name w:val="1B6E5CDA7A8A40E3A5EB4D007546C594"/>
  </w:style>
  <w:style w:type="paragraph" w:customStyle="1" w:styleId="15EB8935F891441FA21232674738FD04">
    <w:name w:val="15EB8935F891441FA21232674738FD04"/>
  </w:style>
  <w:style w:type="paragraph" w:customStyle="1" w:styleId="DA926EF344DD4B90969B5F671960F5A4">
    <w:name w:val="DA926EF344DD4B90969B5F671960F5A4"/>
  </w:style>
  <w:style w:type="paragraph" w:customStyle="1" w:styleId="0DFF521EB2F048C59551EC5D9FF65195">
    <w:name w:val="0DFF521EB2F048C59551EC5D9FF65195"/>
  </w:style>
  <w:style w:type="paragraph" w:customStyle="1" w:styleId="8D68C9D2088F43D584EEA524CCF343F5">
    <w:name w:val="8D68C9D2088F43D584EEA524CCF343F5"/>
    <w:rsid w:val="00E044D2"/>
  </w:style>
  <w:style w:type="paragraph" w:customStyle="1" w:styleId="1F42DF1355774C04ACCE39039AC74A79">
    <w:name w:val="1F42DF1355774C04ACCE39039AC74A79"/>
    <w:rsid w:val="00E04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314-322-8594</CompanyAddress>
  <CompanyPhone>BA in Games and Game Design</CompanyPhone>
  <CompanyFax>https://www.linkedin.com/in/josephbk/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6BDC63-C900-47C7-A6EE-D4234569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>Joe Keller</dc:creator>
  <cp:keywords/>
  <dc:description>josephkeller.net
https://github.com/AmericanWonton
JosephKeller.net</dc:description>
  <cp:lastModifiedBy>Joe Keller</cp:lastModifiedBy>
  <cp:revision>6</cp:revision>
  <dcterms:created xsi:type="dcterms:W3CDTF">2019-10-12T18:12:00Z</dcterms:created>
  <dcterms:modified xsi:type="dcterms:W3CDTF">2019-12-03T19:06:00Z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